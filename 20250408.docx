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D42970"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14:textFill>
            <w14:solidFill>
              <w14:schemeClr w14:val="accent6"/>
            </w14:solidFill>
          </w14:textFill>
        </w:rPr>
        <w:t>AI代码助手Comate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，让编程0基础的你轻松开发APP</w:t>
      </w:r>
    </w:p>
    <w:p w14:paraId="306B956A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近年来，外面工作特别不好找。很多人希望找一些比较灵活的项目合作，来获得一些收入。听说，有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不少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人完全不会编程写代码，却能用AI独立开发APP，还挣了钱。于是，很多人开始跃跃欲试，将目光投向文心快码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Baidu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Comate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，希望用这个AI编程工具，也来找到一个收入来源。</w:t>
      </w:r>
    </w:p>
    <w:p w14:paraId="53475BA6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完全不会编程，也能开发APP？只要被失业逼急了，什么事情都是愿意尝试的。只要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别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幻想一夜暴富，文心快码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Baidu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Comate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就能成为你的“外挂”，帮你用最低成本试错，赚点零花钱。比如，做个简单工具类APP、接个小外包项目，或者把代码模板卖出去。文心快码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Baidu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Comate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核心功能Zulu是基于文心大模型专为智能编程设计的，支持多种语言。不仅能自动补全代码、智能纠错、生成文档注释，还能听懂你说话快速生成代码片段呢。不论是工程师、学生还是技术小白，用上它都能让编程变得更高效、更智能，轻松玩转代码世界！当然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小白刚刚开始行动的时候，还需要从头开始摸索。</w:t>
      </w:r>
    </w:p>
    <w:p w14:paraId="2071A50D">
      <w:pP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2165985"/>
            <wp:effectExtent l="0" t="0" r="0" b="13335"/>
            <wp:docPr id="2" name="图片 2" descr="307643f9396c2e668e51f20dc43334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07643f9396c2e668e51f20dc43334f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C5F1">
      <w:pP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1958340"/>
            <wp:effectExtent l="0" t="0" r="10160" b="3810"/>
            <wp:docPr id="5" name="图片 5" descr="e94da1838584b94061cb425c3bd22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94da1838584b94061cb425c3bd22eb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538E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先在百度等搜索引擎中搜索"Visual Studio Code"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点击官方网站链接下载适合你系统的版本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安装VS Code并启动。</w:t>
      </w:r>
    </w:p>
    <w:p w14:paraId="61BADCB7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p w14:paraId="38218AB0">
      <w:pPr>
        <w:jc w:val="center"/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769235"/>
            <wp:effectExtent l="0" t="0" r="6350" b="4445"/>
            <wp:docPr id="6" name="图片 6" descr="9fe06243a56aa15653c12b663f6c65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fe06243a56aa15653c12b663f6c65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2423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p w14:paraId="2CE07778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打开VS Code后，点击左侧扩展图标（或按Ctrl+Shift+X）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在扩展市场搜索框中输入"Baidu Comate" 找到百度文心快码插件并点击安装。</w:t>
      </w:r>
    </w:p>
    <w:p w14:paraId="4C9F4551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安装完成后，在VS Code左侧边栏会出现Baidu Comate图标，点击该图标打开文心快码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Baidu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Comate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面板，点击"启用"按钮激活插件，登录百度账号。</w:t>
      </w:r>
    </w:p>
    <w:p w14:paraId="56DC23EC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4443095"/>
            <wp:effectExtent l="0" t="0" r="13970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BA53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p w14:paraId="05A0E455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然后，就可以使用AI编程能力了。最重要是，不需要魔法就能直接使用。</w:t>
      </w:r>
    </w:p>
    <w:p w14:paraId="397B4CD9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文心快码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Baidu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Comate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有免费额度，注册账号，在“代码补全”里输入“我想做个计算器APP”，看AI怎么生成代码。</w:t>
      </w:r>
    </w:p>
    <w:p w14:paraId="7ACD00C4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你一定要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学会提问：把需求当“点菜”一样告诉文心快码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Baidu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Comate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，比如：“用Python写个自动整理文件夹的脚本，要带图形界面！”</w:t>
      </w:r>
    </w:p>
    <w:p w14:paraId="60D6843D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编程小白要从“微需求”入手。比如，可以考虑做一个套壳工具APP，用文心快码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Baidu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Comate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生成“纪念日倒计时”“快递查询”等简单APP，上架应用商店（广告分成或付费下载）。</w:t>
      </w:r>
    </w:p>
    <w:p w14:paraId="777D3719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或者，接单平台捡漏。在猪八戒、程序员客栈等平台找“小学生作业级”需求，比如：“帮我写个Excel自动统计表格的代码”，用文心快码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Baidu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Comate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生成后转手交货。</w:t>
      </w:r>
    </w:p>
    <w:p w14:paraId="5E755AC8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也可以卖代码模板。把文心快码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Baidu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Comate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生成的通用代码（比如网页登录界面、爬虫脚本）挂到Gumroad或淘宝，标价9.9元。</w:t>
      </w:r>
    </w:p>
    <w:p w14:paraId="19B47692"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据说，有人用Comate做了个“朋友圈文案生成器”网页，挂在GitHub Pages上，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再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挂了个打赏二维码，半年收了2000+的奶茶钱。</w:t>
      </w:r>
    </w:p>
    <w:p w14:paraId="3B664E80"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用文心快码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Baidu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Comate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赚钱的本质是：你负责发现需求，AI负责搬砖。哪怕只会Ctrl+C/V，只要肯折腾，赚个零花钱也不是很难。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B01706">
    <w:pPr>
      <w:pStyle w:val="9"/>
    </w:pPr>
    <w: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margin">
                <wp:posOffset>2286000</wp:posOffset>
              </wp:positionH>
              <wp:positionV relativeFrom="paragraph">
                <wp:posOffset>-115570</wp:posOffset>
              </wp:positionV>
              <wp:extent cx="2943225" cy="1772285"/>
              <wp:effectExtent l="0" t="0" r="9525" b="18415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 w14:paraId="034F5B3A">
                          <w:pPr>
                            <w:jc w:val="right"/>
                            <w:rPr>
                              <w:rFonts w:ascii="微软雅黑" w:hAnsi="微软雅黑" w:eastAsia="微软雅黑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180pt;margin-top:-9.1pt;height:139.55pt;width:231.75pt;mso-position-horizontal-relative:margin;mso-wrap-distance-bottom:3.6pt;mso-wrap-distance-left:9pt;mso-wrap-distance-right:9pt;mso-wrap-distance-top:3.6pt;z-index:251662336;mso-width-relative:page;mso-height-relative:margin;mso-height-percent:200;" fillcolor="#FFFFFF" filled="t" stroked="f" coordsize="21600,21600" o:gfxdata="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LbeUdkAAAALAQAADwAAAAAAAAABACAAAAAi&#10;AAAAZHJzL2Rvd25yZXYueG1sUEsBAhQAFAAAAAgAh07iQPV+xDxCAgAAYwQAAA4AAAAAAAAAAQAg&#10;AAAAKAEAAGRycy9lMm9Eb2MueG1sUEsFBgAAAAAGAAYAWQEAANwFAAAAAA==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 w14:paraId="034F5B3A">
                    <w:pPr>
                      <w:jc w:val="right"/>
                      <w:rPr>
                        <w:rFonts w:ascii="微软雅黑" w:hAnsi="微软雅黑" w:eastAsia="微软雅黑"/>
                        <w:sz w:val="18"/>
                        <w:szCs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0579A7">
    <w:pPr>
      <w:pStyle w:val="10"/>
      <w:pBdr>
        <w:bottom w:val="single" w:color="auto" w:sz="6" w:space="10"/>
      </w:pBdr>
      <w:jc w:val="both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600075</wp:posOffset>
              </wp:positionH>
              <wp:positionV relativeFrom="paragraph">
                <wp:posOffset>12065</wp:posOffset>
              </wp:positionV>
              <wp:extent cx="838200" cy="32385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 w14:paraId="2C8E2129">
                          <w:pPr>
                            <w:rPr>
                              <w:rFonts w:ascii="微软雅黑" w:hAnsi="微软雅黑" w:eastAsia="微软雅黑"/>
                              <w:b/>
                              <w:color w:val="FF66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FF6600"/>
                              <w:sz w:val="24"/>
                              <w:szCs w:val="24"/>
                            </w:rPr>
                            <w:t>Beescoo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.25pt;margin-top:0.95pt;height:25.5pt;width:66pt;mso-position-horizontal-relative:margin;z-index:251660288;mso-width-relative:page;mso-height-relative:page;" fillcolor="#FFFFFF" filled="t" stroked="f" coordsize="21600,21600" o:gfxdata="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gmkXrTAAAABwEAAA8AAAAAAAAAAQAgAAAAIgAAAGRycy9kb3du&#10;cmV2LnhtbFBLAQIUABQAAAAIAIdO4kB1B0oVPQIAAF8EAAAOAAAAAAAAAAEAIAAAACIBAABkcnMv&#10;ZTJvRG9jLnhtbFBLBQYAAAAABgAGAFkBAADRBQAAAAA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 w14:paraId="2C8E2129">
                    <w:pPr>
                      <w:rPr>
                        <w:rFonts w:ascii="微软雅黑" w:hAnsi="微软雅黑" w:eastAsia="微软雅黑"/>
                        <w:b/>
                        <w:color w:val="FF6600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eastAsia="微软雅黑"/>
                        <w:b/>
                        <w:color w:val="FF6600"/>
                        <w:sz w:val="24"/>
                        <w:szCs w:val="24"/>
                      </w:rPr>
                      <w:t>Beescoo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9525</wp:posOffset>
          </wp:positionH>
          <wp:positionV relativeFrom="paragraph">
            <wp:posOffset>-94615</wp:posOffset>
          </wp:positionV>
          <wp:extent cx="501015" cy="495300"/>
          <wp:effectExtent l="0" t="0" r="1333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101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C94F136">
    <w:pPr>
      <w:pStyle w:val="10"/>
      <w:pBdr>
        <w:bottom w:val="single" w:color="auto" w:sz="6" w:space="10"/>
      </w:pBdr>
      <w:jc w:val="left"/>
    </w:pPr>
  </w:p>
  <w:p w14:paraId="04ED6EB2">
    <w:pPr>
      <w:pStyle w:val="10"/>
      <w:pBdr>
        <w:bottom w:val="single" w:color="auto" w:sz="6" w:space="10"/>
      </w:pBdr>
      <w:jc w:val="left"/>
    </w:pPr>
  </w:p>
  <w:p w14:paraId="4C0417D3">
    <w:pPr>
      <w:pStyle w:val="10"/>
      <w:pBdr>
        <w:bottom w:val="single" w:color="auto" w:sz="6" w:space="10"/>
      </w:pBdr>
      <w:jc w:val="left"/>
      <w:rPr>
        <w:rFonts w:ascii="微软雅黑" w:hAnsi="微软雅黑" w:eastAsia="微软雅黑"/>
      </w:rPr>
    </w:pPr>
    <w: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5080</wp:posOffset>
              </wp:positionV>
              <wp:extent cx="1543050" cy="287020"/>
              <wp:effectExtent l="0" t="0" r="0" b="17780"/>
              <wp:wrapNone/>
              <wp:docPr id="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0" cy="287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 w14:paraId="3ADAAF5C">
                          <w:pPr>
                            <w:jc w:val="right"/>
                            <w:rPr>
                              <w:rFonts w:ascii="微软雅黑" w:hAnsi="微软雅黑" w:eastAsia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18"/>
                              <w:szCs w:val="18"/>
                            </w:rPr>
                            <w:t>优化※策划※媒介※素材※推广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.4pt;height:22.6pt;width:121.5pt;mso-position-horizontal:right;mso-position-horizontal-relative:margin;z-index:251661312;mso-width-relative:page;mso-height-relative:page;" fillcolor="#FFFFFF" filled="t" stroked="f" coordsize="21600,21600" o:gfxdata="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AiMNM0gAAAAQBAAAPAAAAAAAAAAEAIAAAACIAAABkcnMvZG93&#10;bnJldi54bWxQSwECFAAUAAAACACHTuJAgs1EmT8CAABgBAAADgAAAAAAAAABACAAAAAhAQAAZHJz&#10;L2Uyb0RvYy54bWxQSwUGAAAAAAYABgBZAQAA0gUAAAAA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 w14:paraId="3ADAAF5C">
                    <w:pPr>
                      <w:jc w:val="right"/>
                      <w:rPr>
                        <w:rFonts w:ascii="微软雅黑" w:hAnsi="微软雅黑" w:eastAsia="微软雅黑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sz w:val="18"/>
                        <w:szCs w:val="18"/>
                      </w:rPr>
                      <w:t>优化※策划※媒介※素材※推广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/>
      </w:rPr>
      <w:t>北京彼雪戈文化传播有限责任公司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2NjU2OGI2ZWNmMTYzNDEzYzVmYTQwY2M4NzIxZTkifQ=="/>
  </w:docVars>
  <w:rsids>
    <w:rsidRoot w:val="243F654C"/>
    <w:rsid w:val="000101E2"/>
    <w:rsid w:val="000479A0"/>
    <w:rsid w:val="000915FE"/>
    <w:rsid w:val="000B230E"/>
    <w:rsid w:val="000C07CB"/>
    <w:rsid w:val="000C3346"/>
    <w:rsid w:val="000F0C7C"/>
    <w:rsid w:val="00195724"/>
    <w:rsid w:val="001A64C4"/>
    <w:rsid w:val="001B5138"/>
    <w:rsid w:val="001E486E"/>
    <w:rsid w:val="001F686C"/>
    <w:rsid w:val="00237173"/>
    <w:rsid w:val="0024498B"/>
    <w:rsid w:val="00281A84"/>
    <w:rsid w:val="002A2D89"/>
    <w:rsid w:val="00327565"/>
    <w:rsid w:val="003570B6"/>
    <w:rsid w:val="003C2E13"/>
    <w:rsid w:val="004017F3"/>
    <w:rsid w:val="004263D0"/>
    <w:rsid w:val="00437946"/>
    <w:rsid w:val="0046375D"/>
    <w:rsid w:val="004A4501"/>
    <w:rsid w:val="004D3187"/>
    <w:rsid w:val="00560B9E"/>
    <w:rsid w:val="00581938"/>
    <w:rsid w:val="005C7986"/>
    <w:rsid w:val="00602043"/>
    <w:rsid w:val="00620A51"/>
    <w:rsid w:val="007304C8"/>
    <w:rsid w:val="007436CD"/>
    <w:rsid w:val="00757727"/>
    <w:rsid w:val="0077193E"/>
    <w:rsid w:val="007F5854"/>
    <w:rsid w:val="0082586D"/>
    <w:rsid w:val="00826090"/>
    <w:rsid w:val="0083325C"/>
    <w:rsid w:val="00862570"/>
    <w:rsid w:val="00875633"/>
    <w:rsid w:val="008A12E4"/>
    <w:rsid w:val="009178C5"/>
    <w:rsid w:val="00976BA9"/>
    <w:rsid w:val="009E0002"/>
    <w:rsid w:val="00A15396"/>
    <w:rsid w:val="00AB7901"/>
    <w:rsid w:val="00AC7606"/>
    <w:rsid w:val="00AF7DF0"/>
    <w:rsid w:val="00B65406"/>
    <w:rsid w:val="00B66FA2"/>
    <w:rsid w:val="00B73E25"/>
    <w:rsid w:val="00BA2428"/>
    <w:rsid w:val="00BA29E2"/>
    <w:rsid w:val="00BE42E6"/>
    <w:rsid w:val="00C139C6"/>
    <w:rsid w:val="00C63237"/>
    <w:rsid w:val="00C815A7"/>
    <w:rsid w:val="00CA5FC7"/>
    <w:rsid w:val="00CE0AF9"/>
    <w:rsid w:val="00CE211F"/>
    <w:rsid w:val="00D15FC1"/>
    <w:rsid w:val="00D61999"/>
    <w:rsid w:val="00D6783A"/>
    <w:rsid w:val="00D81AED"/>
    <w:rsid w:val="00DA3EA5"/>
    <w:rsid w:val="00DD6E07"/>
    <w:rsid w:val="00DF1BB1"/>
    <w:rsid w:val="00E07DDA"/>
    <w:rsid w:val="00E909A7"/>
    <w:rsid w:val="00E93CFC"/>
    <w:rsid w:val="00EA0D9C"/>
    <w:rsid w:val="00EA56CB"/>
    <w:rsid w:val="00EE566C"/>
    <w:rsid w:val="00FB7DAF"/>
    <w:rsid w:val="021138F7"/>
    <w:rsid w:val="02331ABF"/>
    <w:rsid w:val="02A46519"/>
    <w:rsid w:val="02C1356F"/>
    <w:rsid w:val="02D84414"/>
    <w:rsid w:val="02FD1763"/>
    <w:rsid w:val="03157416"/>
    <w:rsid w:val="03351867"/>
    <w:rsid w:val="03800D34"/>
    <w:rsid w:val="03C54999"/>
    <w:rsid w:val="03C9092D"/>
    <w:rsid w:val="03D66BA6"/>
    <w:rsid w:val="03DB41BC"/>
    <w:rsid w:val="040556DD"/>
    <w:rsid w:val="046046C1"/>
    <w:rsid w:val="04FF3EDA"/>
    <w:rsid w:val="053022E6"/>
    <w:rsid w:val="0543026B"/>
    <w:rsid w:val="066C559F"/>
    <w:rsid w:val="06712BB6"/>
    <w:rsid w:val="06BD229F"/>
    <w:rsid w:val="07034156"/>
    <w:rsid w:val="077A3CEC"/>
    <w:rsid w:val="079E71C8"/>
    <w:rsid w:val="07BC4304"/>
    <w:rsid w:val="080A5070"/>
    <w:rsid w:val="082F0F7A"/>
    <w:rsid w:val="089F1C5C"/>
    <w:rsid w:val="091066B6"/>
    <w:rsid w:val="094E71DE"/>
    <w:rsid w:val="09AF5ECF"/>
    <w:rsid w:val="0A0B1A55"/>
    <w:rsid w:val="0A2543E3"/>
    <w:rsid w:val="0B6B051B"/>
    <w:rsid w:val="0BE856C8"/>
    <w:rsid w:val="0C403756"/>
    <w:rsid w:val="0C4D19CF"/>
    <w:rsid w:val="0C6311F3"/>
    <w:rsid w:val="0CC003F3"/>
    <w:rsid w:val="0D3D5EE8"/>
    <w:rsid w:val="0E1C5AFD"/>
    <w:rsid w:val="0E417312"/>
    <w:rsid w:val="0E9220E9"/>
    <w:rsid w:val="0ED2440E"/>
    <w:rsid w:val="0F470958"/>
    <w:rsid w:val="0F73630D"/>
    <w:rsid w:val="0F7B4AA5"/>
    <w:rsid w:val="0F847DFE"/>
    <w:rsid w:val="101E5B5C"/>
    <w:rsid w:val="102E1B18"/>
    <w:rsid w:val="10437371"/>
    <w:rsid w:val="108B0D18"/>
    <w:rsid w:val="10961B97"/>
    <w:rsid w:val="10EA1EE2"/>
    <w:rsid w:val="11032FA4"/>
    <w:rsid w:val="12A90671"/>
    <w:rsid w:val="12EF558E"/>
    <w:rsid w:val="1321706F"/>
    <w:rsid w:val="1327734E"/>
    <w:rsid w:val="13DB3D64"/>
    <w:rsid w:val="14302302"/>
    <w:rsid w:val="155C6A41"/>
    <w:rsid w:val="15D66ED9"/>
    <w:rsid w:val="15DB629E"/>
    <w:rsid w:val="161134C9"/>
    <w:rsid w:val="165A18B8"/>
    <w:rsid w:val="165F2A2B"/>
    <w:rsid w:val="166E2C6E"/>
    <w:rsid w:val="16841E96"/>
    <w:rsid w:val="16D77739"/>
    <w:rsid w:val="17033CFE"/>
    <w:rsid w:val="1921046B"/>
    <w:rsid w:val="19540554"/>
    <w:rsid w:val="19704F4F"/>
    <w:rsid w:val="1B03607B"/>
    <w:rsid w:val="1B8A22F8"/>
    <w:rsid w:val="1C387FA6"/>
    <w:rsid w:val="1CDA2E0B"/>
    <w:rsid w:val="1D992CC6"/>
    <w:rsid w:val="1DB7314C"/>
    <w:rsid w:val="1E4A3FC0"/>
    <w:rsid w:val="1E4C1AE7"/>
    <w:rsid w:val="1F38206B"/>
    <w:rsid w:val="1F8D0609"/>
    <w:rsid w:val="1F9B41F9"/>
    <w:rsid w:val="200F54C2"/>
    <w:rsid w:val="2080016D"/>
    <w:rsid w:val="20A26336"/>
    <w:rsid w:val="22AA3753"/>
    <w:rsid w:val="22C2277E"/>
    <w:rsid w:val="22D54668"/>
    <w:rsid w:val="230F7587"/>
    <w:rsid w:val="23AE69D9"/>
    <w:rsid w:val="240D1D18"/>
    <w:rsid w:val="243F654C"/>
    <w:rsid w:val="244A6AC8"/>
    <w:rsid w:val="24A51F50"/>
    <w:rsid w:val="24C148B0"/>
    <w:rsid w:val="25910727"/>
    <w:rsid w:val="25B37F91"/>
    <w:rsid w:val="269712F3"/>
    <w:rsid w:val="270F224B"/>
    <w:rsid w:val="27427F2B"/>
    <w:rsid w:val="277F4CDB"/>
    <w:rsid w:val="27C9064C"/>
    <w:rsid w:val="27FF406E"/>
    <w:rsid w:val="280E4E56"/>
    <w:rsid w:val="286332DD"/>
    <w:rsid w:val="296C74E1"/>
    <w:rsid w:val="29AC1FD3"/>
    <w:rsid w:val="2B4A1AA4"/>
    <w:rsid w:val="2B4D50F0"/>
    <w:rsid w:val="2B4F2C16"/>
    <w:rsid w:val="2D2B1461"/>
    <w:rsid w:val="2D595FCE"/>
    <w:rsid w:val="2D8868B3"/>
    <w:rsid w:val="2D915768"/>
    <w:rsid w:val="2D9E7E85"/>
    <w:rsid w:val="2DB11966"/>
    <w:rsid w:val="2F034443"/>
    <w:rsid w:val="2F4D1B62"/>
    <w:rsid w:val="2F9652B7"/>
    <w:rsid w:val="309D08C8"/>
    <w:rsid w:val="30DA5678"/>
    <w:rsid w:val="31CE5511"/>
    <w:rsid w:val="31FE7144"/>
    <w:rsid w:val="32270449"/>
    <w:rsid w:val="334D3EDF"/>
    <w:rsid w:val="33B43F5E"/>
    <w:rsid w:val="342A4220"/>
    <w:rsid w:val="342B2C5D"/>
    <w:rsid w:val="34B00BC9"/>
    <w:rsid w:val="35661288"/>
    <w:rsid w:val="35B07C54"/>
    <w:rsid w:val="369E2CA4"/>
    <w:rsid w:val="36EE7787"/>
    <w:rsid w:val="37695060"/>
    <w:rsid w:val="377F0D27"/>
    <w:rsid w:val="38E30E42"/>
    <w:rsid w:val="39DE7F87"/>
    <w:rsid w:val="39F5707E"/>
    <w:rsid w:val="3A0E0140"/>
    <w:rsid w:val="3A8D72B7"/>
    <w:rsid w:val="3B677B08"/>
    <w:rsid w:val="3BEE647B"/>
    <w:rsid w:val="3CBE19AA"/>
    <w:rsid w:val="3CDD2778"/>
    <w:rsid w:val="3CE77152"/>
    <w:rsid w:val="3DBD7EB3"/>
    <w:rsid w:val="3E135D25"/>
    <w:rsid w:val="3F424B14"/>
    <w:rsid w:val="3F7C65D8"/>
    <w:rsid w:val="4013025E"/>
    <w:rsid w:val="401412F2"/>
    <w:rsid w:val="40363F4D"/>
    <w:rsid w:val="411C1395"/>
    <w:rsid w:val="411C3143"/>
    <w:rsid w:val="41B11ADD"/>
    <w:rsid w:val="41FE14D6"/>
    <w:rsid w:val="42154762"/>
    <w:rsid w:val="42F36125"/>
    <w:rsid w:val="43016A94"/>
    <w:rsid w:val="43133B07"/>
    <w:rsid w:val="43DE6DD5"/>
    <w:rsid w:val="44071E88"/>
    <w:rsid w:val="441B3B85"/>
    <w:rsid w:val="44ED72D0"/>
    <w:rsid w:val="4561381A"/>
    <w:rsid w:val="457B0D80"/>
    <w:rsid w:val="45A04342"/>
    <w:rsid w:val="45F96148"/>
    <w:rsid w:val="46195F3D"/>
    <w:rsid w:val="46CB3641"/>
    <w:rsid w:val="46D02A05"/>
    <w:rsid w:val="470A3B37"/>
    <w:rsid w:val="472B40E0"/>
    <w:rsid w:val="4745001B"/>
    <w:rsid w:val="47590C4D"/>
    <w:rsid w:val="477535AD"/>
    <w:rsid w:val="47DE46E4"/>
    <w:rsid w:val="47F95F8C"/>
    <w:rsid w:val="480A1F47"/>
    <w:rsid w:val="48594C7C"/>
    <w:rsid w:val="49B54134"/>
    <w:rsid w:val="49D83781"/>
    <w:rsid w:val="49F509D5"/>
    <w:rsid w:val="4A9D70A2"/>
    <w:rsid w:val="4AAE5753"/>
    <w:rsid w:val="4BB46D99"/>
    <w:rsid w:val="4BC93EC7"/>
    <w:rsid w:val="4BE56F53"/>
    <w:rsid w:val="4C4E00D5"/>
    <w:rsid w:val="4C6205A3"/>
    <w:rsid w:val="4CB66452"/>
    <w:rsid w:val="4CB93F3C"/>
    <w:rsid w:val="4D357A66"/>
    <w:rsid w:val="4D3E3E12"/>
    <w:rsid w:val="4D553C64"/>
    <w:rsid w:val="4D697710"/>
    <w:rsid w:val="4DB8420A"/>
    <w:rsid w:val="4DBC1F35"/>
    <w:rsid w:val="4E192EE4"/>
    <w:rsid w:val="4E850579"/>
    <w:rsid w:val="4EEE25C2"/>
    <w:rsid w:val="4F0B3174"/>
    <w:rsid w:val="4F11005F"/>
    <w:rsid w:val="4F3D0E54"/>
    <w:rsid w:val="4F626B0C"/>
    <w:rsid w:val="4F9D18F3"/>
    <w:rsid w:val="4FCC21D8"/>
    <w:rsid w:val="4FEE03A0"/>
    <w:rsid w:val="50446212"/>
    <w:rsid w:val="50F814D6"/>
    <w:rsid w:val="510A745C"/>
    <w:rsid w:val="52067C23"/>
    <w:rsid w:val="526130AB"/>
    <w:rsid w:val="5281374D"/>
    <w:rsid w:val="52C27FEE"/>
    <w:rsid w:val="536A5F90"/>
    <w:rsid w:val="53B13EDE"/>
    <w:rsid w:val="53E06252"/>
    <w:rsid w:val="549A28A4"/>
    <w:rsid w:val="54A86D6F"/>
    <w:rsid w:val="554F368F"/>
    <w:rsid w:val="55F45FE4"/>
    <w:rsid w:val="561A5A4B"/>
    <w:rsid w:val="56845FCA"/>
    <w:rsid w:val="56A17F1A"/>
    <w:rsid w:val="57631674"/>
    <w:rsid w:val="57824FAE"/>
    <w:rsid w:val="57A04676"/>
    <w:rsid w:val="57B36157"/>
    <w:rsid w:val="57C87729"/>
    <w:rsid w:val="584B2834"/>
    <w:rsid w:val="587A495B"/>
    <w:rsid w:val="58AC2BA6"/>
    <w:rsid w:val="596A4F3B"/>
    <w:rsid w:val="598853C1"/>
    <w:rsid w:val="5AB67D0C"/>
    <w:rsid w:val="5B0F5966"/>
    <w:rsid w:val="5B4672E2"/>
    <w:rsid w:val="5B8F6EDB"/>
    <w:rsid w:val="5C797243"/>
    <w:rsid w:val="5C983B6D"/>
    <w:rsid w:val="5CBC3D00"/>
    <w:rsid w:val="5CC7606A"/>
    <w:rsid w:val="5D011713"/>
    <w:rsid w:val="5D1C654D"/>
    <w:rsid w:val="5D4F5EF1"/>
    <w:rsid w:val="5DDC5CDC"/>
    <w:rsid w:val="5E60690D"/>
    <w:rsid w:val="5E6C0DB7"/>
    <w:rsid w:val="5E802B0B"/>
    <w:rsid w:val="5F7268F8"/>
    <w:rsid w:val="5F8959EF"/>
    <w:rsid w:val="600D03CE"/>
    <w:rsid w:val="60F47E8D"/>
    <w:rsid w:val="616E1341"/>
    <w:rsid w:val="61F47A98"/>
    <w:rsid w:val="625247BE"/>
    <w:rsid w:val="626D15F8"/>
    <w:rsid w:val="6271733B"/>
    <w:rsid w:val="62C21968"/>
    <w:rsid w:val="62E0001C"/>
    <w:rsid w:val="62E95123"/>
    <w:rsid w:val="62F12229"/>
    <w:rsid w:val="63381C06"/>
    <w:rsid w:val="63956804"/>
    <w:rsid w:val="642F3009"/>
    <w:rsid w:val="660B1854"/>
    <w:rsid w:val="660E6C4E"/>
    <w:rsid w:val="661A1A97"/>
    <w:rsid w:val="666F0C16"/>
    <w:rsid w:val="66756CCD"/>
    <w:rsid w:val="66E75E1D"/>
    <w:rsid w:val="66F83B86"/>
    <w:rsid w:val="66FC2F4B"/>
    <w:rsid w:val="67CC6DC1"/>
    <w:rsid w:val="68077DF9"/>
    <w:rsid w:val="682269E1"/>
    <w:rsid w:val="69427456"/>
    <w:rsid w:val="69E46644"/>
    <w:rsid w:val="6AF74155"/>
    <w:rsid w:val="6B6C069F"/>
    <w:rsid w:val="6C553829"/>
    <w:rsid w:val="6C865790"/>
    <w:rsid w:val="6CCD33BF"/>
    <w:rsid w:val="6D30394E"/>
    <w:rsid w:val="6D9E4D5C"/>
    <w:rsid w:val="6DD95D94"/>
    <w:rsid w:val="6E777A87"/>
    <w:rsid w:val="6E880316"/>
    <w:rsid w:val="6EC66318"/>
    <w:rsid w:val="6ECE341F"/>
    <w:rsid w:val="6F0D03EB"/>
    <w:rsid w:val="6F963F3C"/>
    <w:rsid w:val="6FED785C"/>
    <w:rsid w:val="703D260A"/>
    <w:rsid w:val="70422316"/>
    <w:rsid w:val="705F6A24"/>
    <w:rsid w:val="70F76C5D"/>
    <w:rsid w:val="71031AA6"/>
    <w:rsid w:val="71063344"/>
    <w:rsid w:val="71153587"/>
    <w:rsid w:val="726245AA"/>
    <w:rsid w:val="72D07765"/>
    <w:rsid w:val="73267CCD"/>
    <w:rsid w:val="733F48EB"/>
    <w:rsid w:val="73C13552"/>
    <w:rsid w:val="745A2675"/>
    <w:rsid w:val="74674908"/>
    <w:rsid w:val="748D1686"/>
    <w:rsid w:val="75510906"/>
    <w:rsid w:val="75834F63"/>
    <w:rsid w:val="75F55735"/>
    <w:rsid w:val="76C656BB"/>
    <w:rsid w:val="76EA1012"/>
    <w:rsid w:val="778154D2"/>
    <w:rsid w:val="780103C1"/>
    <w:rsid w:val="78F10436"/>
    <w:rsid w:val="795F5CE7"/>
    <w:rsid w:val="79865022"/>
    <w:rsid w:val="79B060EB"/>
    <w:rsid w:val="79B37DE1"/>
    <w:rsid w:val="7A4419BF"/>
    <w:rsid w:val="7A5549F4"/>
    <w:rsid w:val="7A7E219D"/>
    <w:rsid w:val="7AD718AD"/>
    <w:rsid w:val="7B282F4F"/>
    <w:rsid w:val="7B705F89"/>
    <w:rsid w:val="7B7B048A"/>
    <w:rsid w:val="7BA5733A"/>
    <w:rsid w:val="7BB120FE"/>
    <w:rsid w:val="7BB67714"/>
    <w:rsid w:val="7C016BE2"/>
    <w:rsid w:val="7C1A7CA3"/>
    <w:rsid w:val="7C1C1C6D"/>
    <w:rsid w:val="7CA53A11"/>
    <w:rsid w:val="7D0A7D18"/>
    <w:rsid w:val="7D0E5A5A"/>
    <w:rsid w:val="7E8F4979"/>
    <w:rsid w:val="7E9F0934"/>
    <w:rsid w:val="7EA1645A"/>
    <w:rsid w:val="7EA877E8"/>
    <w:rsid w:val="7EB4618D"/>
    <w:rsid w:val="7F453289"/>
    <w:rsid w:val="7F7616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等线" w:hAnsi="等线" w:eastAsia="微软雅黑 Light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cs="Times New Roman"/>
      <w:b/>
      <w:bCs/>
      <w:color w:val="3B3838"/>
      <w:sz w:val="28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7">
    <w:name w:val="annotation text"/>
    <w:basedOn w:val="1"/>
    <w:link w:val="23"/>
    <w:unhideWhenUsed/>
    <w:qFormat/>
    <w:uiPriority w:val="99"/>
  </w:style>
  <w:style w:type="paragraph" w:styleId="8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Subtitle"/>
    <w:basedOn w:val="1"/>
    <w:next w:val="1"/>
    <w:link w:val="27"/>
    <w:qFormat/>
    <w:uiPriority w:val="11"/>
    <w:pPr>
      <w:spacing w:before="240" w:after="60" w:line="312" w:lineRule="auto"/>
      <w:outlineLvl w:val="1"/>
    </w:pPr>
    <w:rPr>
      <w:b/>
      <w:bCs/>
      <w:kern w:val="28"/>
      <w:sz w:val="24"/>
      <w:szCs w:val="32"/>
    </w:rPr>
  </w:style>
  <w:style w:type="paragraph" w:styleId="12">
    <w:name w:val="Title"/>
    <w:basedOn w:val="1"/>
    <w:next w:val="1"/>
    <w:link w:val="28"/>
    <w:qFormat/>
    <w:uiPriority w:val="10"/>
    <w:pPr>
      <w:spacing w:before="240" w:after="60"/>
      <w:outlineLvl w:val="0"/>
    </w:pPr>
    <w:rPr>
      <w:rFonts w:ascii="等线 Light" w:hAnsi="等线 Light" w:cs="Times New Roman"/>
      <w:b/>
      <w:bCs/>
      <w:sz w:val="28"/>
      <w:szCs w:val="32"/>
    </w:rPr>
  </w:style>
  <w:style w:type="paragraph" w:styleId="13">
    <w:name w:val="annotation subject"/>
    <w:basedOn w:val="7"/>
    <w:next w:val="7"/>
    <w:link w:val="29"/>
    <w:unhideWhenUsed/>
    <w:qFormat/>
    <w:uiPriority w:val="99"/>
    <w:rPr>
      <w:b/>
      <w:bCs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qFormat/>
    <w:uiPriority w:val="99"/>
    <w:rPr>
      <w:color w:val="0000FF"/>
      <w:u w:val="single"/>
    </w:rPr>
  </w:style>
  <w:style w:type="character" w:styleId="18">
    <w:name w:val="annotation reference"/>
    <w:unhideWhenUsed/>
    <w:qFormat/>
    <w:uiPriority w:val="99"/>
    <w:rPr>
      <w:sz w:val="21"/>
      <w:szCs w:val="21"/>
    </w:rPr>
  </w:style>
  <w:style w:type="character" w:customStyle="1" w:styleId="19">
    <w:name w:val="标题 1 字符"/>
    <w:link w:val="2"/>
    <w:qFormat/>
    <w:uiPriority w:val="9"/>
    <w:rPr>
      <w:rFonts w:eastAsia="微软雅黑 Light"/>
      <w:b/>
      <w:bCs/>
      <w:kern w:val="44"/>
      <w:sz w:val="32"/>
      <w:szCs w:val="44"/>
    </w:rPr>
  </w:style>
  <w:style w:type="character" w:customStyle="1" w:styleId="20">
    <w:name w:val="标题 2 字符"/>
    <w:link w:val="3"/>
    <w:qFormat/>
    <w:uiPriority w:val="9"/>
    <w:rPr>
      <w:rFonts w:ascii="等线 Light" w:hAnsi="等线 Light" w:eastAsia="微软雅黑 Light" w:cs="Times New Roman"/>
      <w:b/>
      <w:bCs/>
      <w:color w:val="3B3838"/>
      <w:sz w:val="28"/>
      <w:szCs w:val="32"/>
    </w:rPr>
  </w:style>
  <w:style w:type="character" w:customStyle="1" w:styleId="21">
    <w:name w:val="标题 3 字符"/>
    <w:link w:val="4"/>
    <w:qFormat/>
    <w:uiPriority w:val="9"/>
    <w:rPr>
      <w:rFonts w:eastAsia="微软雅黑 Light"/>
      <w:b/>
      <w:bCs/>
      <w:sz w:val="24"/>
      <w:szCs w:val="32"/>
    </w:rPr>
  </w:style>
  <w:style w:type="character" w:customStyle="1" w:styleId="22">
    <w:name w:val="标题 4 字符"/>
    <w:link w:val="5"/>
    <w:qFormat/>
    <w:uiPriority w:val="9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23">
    <w:name w:val="批注文字 字符"/>
    <w:basedOn w:val="15"/>
    <w:link w:val="7"/>
    <w:semiHidden/>
    <w:qFormat/>
    <w:uiPriority w:val="99"/>
  </w:style>
  <w:style w:type="character" w:customStyle="1" w:styleId="24">
    <w:name w:val="批注框文本 字符"/>
    <w:link w:val="8"/>
    <w:semiHidden/>
    <w:qFormat/>
    <w:uiPriority w:val="99"/>
    <w:rPr>
      <w:sz w:val="18"/>
      <w:szCs w:val="18"/>
    </w:rPr>
  </w:style>
  <w:style w:type="character" w:customStyle="1" w:styleId="25">
    <w:name w:val="页脚 字符"/>
    <w:link w:val="9"/>
    <w:qFormat/>
    <w:uiPriority w:val="99"/>
    <w:rPr>
      <w:sz w:val="18"/>
      <w:szCs w:val="18"/>
    </w:rPr>
  </w:style>
  <w:style w:type="character" w:customStyle="1" w:styleId="26">
    <w:name w:val="页眉 字符"/>
    <w:link w:val="10"/>
    <w:qFormat/>
    <w:uiPriority w:val="99"/>
    <w:rPr>
      <w:sz w:val="18"/>
      <w:szCs w:val="18"/>
    </w:rPr>
  </w:style>
  <w:style w:type="character" w:customStyle="1" w:styleId="27">
    <w:name w:val="副标题 字符"/>
    <w:link w:val="11"/>
    <w:qFormat/>
    <w:uiPriority w:val="11"/>
    <w:rPr>
      <w:rFonts w:eastAsia="微软雅黑 Light"/>
      <w:b/>
      <w:bCs/>
      <w:kern w:val="28"/>
      <w:sz w:val="24"/>
      <w:szCs w:val="32"/>
    </w:rPr>
  </w:style>
  <w:style w:type="character" w:customStyle="1" w:styleId="28">
    <w:name w:val="标题 字符"/>
    <w:link w:val="12"/>
    <w:qFormat/>
    <w:uiPriority w:val="10"/>
    <w:rPr>
      <w:rFonts w:ascii="等线 Light" w:hAnsi="等线 Light" w:eastAsia="微软雅黑 Light" w:cs="Times New Roman"/>
      <w:b/>
      <w:bCs/>
      <w:sz w:val="28"/>
      <w:szCs w:val="32"/>
    </w:rPr>
  </w:style>
  <w:style w:type="character" w:customStyle="1" w:styleId="29">
    <w:name w:val="批注主题 字符"/>
    <w:link w:val="13"/>
    <w:semiHidden/>
    <w:qFormat/>
    <w:uiPriority w:val="99"/>
    <w:rPr>
      <w:b/>
      <w:bCs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WeChat%20Files\wxid_ygrw0fn8dfqc21\FileStorage\File\2024-06\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</Template>
  <Pages>4</Pages>
  <Words>1069</Words>
  <Characters>1301</Characters>
  <Lines>0</Lines>
  <Paragraphs>0</Paragraphs>
  <TotalTime>159</TotalTime>
  <ScaleCrop>false</ScaleCrop>
  <LinksUpToDate>false</LinksUpToDate>
  <CharactersWithSpaces>1320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2024-06-25T07:27:00Z</dcterms:created>
  <dc:creator>Schöne Schwarzwald</dc:creator>
  <cp:lastModifiedBy>南南</cp:lastModifiedBy>
  <dcterms:modified xsi:type="dcterms:W3CDTF">2025-04-08T10:30:27Z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38B11DDE76A24DEDA55E54B760DD28EC_13</vt:lpwstr>
  </property>
  <property fmtid="{D5CDD505-2E9C-101B-9397-08002B2CF9AE}" pid="4" name="KSOTemplateDocerSaveRecord">
    <vt:lpwstr>eyJoZGlkIjoiZTdlNzc1NTdkZDZlZjg4NTBlZWQ1NDk2OTMzMjEzMzgiLCJ1c2VySWQiOiIyNzkxMTExMjYifQ==</vt:lpwstr>
  </property>
</Properties>
</file>